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71F6AC6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F8267EBA58074DEDB189D56250FBDC77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2261E5">
                  <w:t>BB</w:t>
                </w:r>
              </w:sdtContent>
            </w:sdt>
          </w:p>
          <w:p w:rsidR="00A50939" w:rsidRPr="00906BEE" w:rsidRDefault="003E32D5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EEF00802270F4E60A3D90EA58401A029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sdt>
            <w:sdtPr>
              <w:alias w:val="Enter objective:"/>
              <w:tag w:val="Enter objective:"/>
              <w:id w:val="-1216425596"/>
              <w:placeholder>
                <w:docPart w:val="216D294F9882433984E2F3442CB7F709"/>
              </w:placeholder>
              <w:temporary/>
              <w:showingPlcHdr/>
              <w15:appearance w15:val="hidden"/>
            </w:sdtPr>
            <w:sdtEndPr/>
            <w:sdtContent>
              <w:p w:rsidR="00823C54" w:rsidRDefault="002C2CDD" w:rsidP="007569C1">
                <w:r w:rsidRPr="00906BEE">
                  <w:t>To get started, click placeholder text and start typing. Be brief: one or two sentences.</w:t>
                </w:r>
              </w:p>
              <w:p w:rsidR="002C2CDD" w:rsidRPr="00906BEE" w:rsidRDefault="00823C54" w:rsidP="007569C1">
                <w:r w:rsidRPr="00823C54">
                  <w:t>Double-click the table cells in the footer to add your contact info (or delete the columns you don’t want).</w:t>
                </w:r>
              </w:p>
            </w:sdtContent>
          </w:sdt>
          <w:p w:rsidR="002C2CDD" w:rsidRPr="00906BEE" w:rsidRDefault="003E32D5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0E75CBF311174A63B6EEE98A64DFAEE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3CE14515D245403EAC62DA10047BB6F4"/>
              </w:placeholder>
              <w:temporary/>
              <w:showingPlcHdr/>
              <w15:appearance w15:val="hidden"/>
            </w:sdtPr>
            <w:sdtEndPr/>
            <w:sdtContent>
              <w:p w:rsidR="00741125" w:rsidRPr="00906BEE" w:rsidRDefault="002C2CDD" w:rsidP="00741125">
                <w:r w:rsidRPr="00906BEE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3E32D5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FB626ECA823E4BA2AA45C8709A70F976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2261E5">
                        <w:t>Bartosz Baranowski</w:t>
                      </w:r>
                      <w:bookmarkStart w:id="0" w:name="_GoBack"/>
                      <w:bookmarkEnd w:id="0"/>
                    </w:sdtContent>
                  </w:sdt>
                </w:p>
                <w:p w:rsidR="00906BEE" w:rsidRPr="00906BEE" w:rsidRDefault="003E32D5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C5B741D77F09457D8ECAB89298176F54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 w:rsidRPr="00906BEE">
                        <w:t>Profession or Industry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3432EADC06F84BB2B6BE1F2E21A04D32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906BEE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:rsidR="002C2CDD" w:rsidRPr="00906BEE" w:rsidRDefault="003E32D5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88614EB82BD04FD3ADC71E8C2CBC9F3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3E32D5" w:rsidP="007569C1">
            <w:pPr>
              <w:pStyle w:val="Heading4"/>
            </w:pPr>
            <w:sdt>
              <w:sdtPr>
                <w:alias w:val="Enter Job title 1:"/>
                <w:tag w:val="Enter Job title 1:"/>
                <w:id w:val="287256568"/>
                <w:placeholder>
                  <w:docPart w:val="BE2C84C72DBA4C099695D6324906FE0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1:"/>
                <w:tag w:val="Enter company 1:"/>
                <w:id w:val="-1857334048"/>
                <w:placeholder>
                  <w:docPart w:val="2F2BD3BDFEBB413D86E44D7D8BFD88D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1:"/>
                <w:tag w:val="Enter dates from for employment 1:"/>
                <w:id w:val="-667248424"/>
                <w:placeholder>
                  <w:docPart w:val="1CC597AA64A94B8FB2D487C9AB611CF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1:"/>
                <w:tag w:val="Enter dates to for employment 1:"/>
                <w:id w:val="1198581279"/>
                <w:placeholder>
                  <w:docPart w:val="F0A7C71308FC45CA84FD34C5346CE38C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sdt>
            <w:sdtPr>
              <w:alias w:val="Enter experience details 1:"/>
              <w:tag w:val="Enter experience details 1:"/>
              <w:id w:val="564761840"/>
              <w:placeholder>
                <w:docPart w:val="DD88C4412CCB48E5A4A7D3AFD9C02D54"/>
              </w:placeholder>
              <w:temporary/>
              <w:showingPlcHdr/>
              <w15:appearance w15:val="hidden"/>
            </w:sdtPr>
            <w:sdtEndPr/>
            <w:sdtContent>
              <w:p w:rsidR="002C2CDD" w:rsidRPr="00906BEE" w:rsidRDefault="002C2CDD" w:rsidP="007569C1">
                <w:r w:rsidRPr="00906BEE">
                  <w:t>Summarize your key responsibilities, leadership, and most stellar accomplishments.</w:t>
                </w:r>
                <w:r w:rsidR="00DF4E0A" w:rsidRPr="00906BEE">
                  <w:t xml:space="preserve">  Don’t list everything; keep it relevant and include data that shows the impact you made.</w:t>
                </w:r>
              </w:p>
            </w:sdtContent>
          </w:sdt>
          <w:p w:rsidR="002C2CDD" w:rsidRPr="00906BEE" w:rsidRDefault="003E32D5" w:rsidP="007569C1">
            <w:pPr>
              <w:pStyle w:val="Heading4"/>
            </w:pPr>
            <w:sdt>
              <w:sdtPr>
                <w:alias w:val="Enter Job title 2:"/>
                <w:tag w:val="Enter Job title 2:"/>
                <w:id w:val="1752540770"/>
                <w:placeholder>
                  <w:docPart w:val="B06DDD4D9D6243CFA831A041FC616AD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Job Title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company 2:"/>
                <w:tag w:val="Enter company 2:"/>
                <w:id w:val="1314912929"/>
                <w:placeholder>
                  <w:docPart w:val="5F1697C32D83410F9EC708AA641BB64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Company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s from for employment 2:"/>
                <w:tag w:val="Enter dates from for employment 2:"/>
                <w:id w:val="156656456"/>
                <w:placeholder>
                  <w:docPart w:val="693FED53B67640B7AEBDDFA0098FC22F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Dates From</w:t>
                </w:r>
              </w:sdtContent>
            </w:sdt>
            <w:r w:rsidR="00F47E97" w:rsidRPr="00906BEE">
              <w:t xml:space="preserve"> – </w:t>
            </w:r>
            <w:sdt>
              <w:sdtPr>
                <w:alias w:val="Enter dates To for employment 2:"/>
                <w:tag w:val="Enter dates To for employment 2:"/>
                <w:id w:val="545882806"/>
                <w:placeholder>
                  <w:docPart w:val="FE9D3838A7F94C6AAA12F1CEE6AB5490"/>
                </w:placeholder>
                <w:temporary/>
                <w:showingPlcHdr/>
                <w15:appearance w15:val="hidden"/>
              </w:sdtPr>
              <w:sdtEndPr/>
              <w:sdtContent>
                <w:r w:rsidR="00F47E97" w:rsidRPr="00906BEE">
                  <w:t>To</w:t>
                </w:r>
              </w:sdtContent>
            </w:sdt>
          </w:p>
          <w:p w:rsidR="002C2CDD" w:rsidRPr="00906BEE" w:rsidRDefault="003E32D5" w:rsidP="007569C1">
            <w:sdt>
              <w:sdtPr>
                <w:alias w:val="Enter experience details 2:"/>
                <w:tag w:val="Enter experience details 2:"/>
                <w:id w:val="-423336076"/>
                <w:placeholder>
                  <w:docPart w:val="7984F568079944348D8C024A7202E84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Think about the size of the team you led, the number of projects you balanced, or the number of articles you wrote.</w:t>
                </w:r>
              </w:sdtContent>
            </w:sdt>
          </w:p>
          <w:p w:rsidR="002C2CDD" w:rsidRPr="00906BEE" w:rsidRDefault="003E32D5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53DDA364423D4168B20C816DA409510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3E32D5" w:rsidP="007569C1">
            <w:pPr>
              <w:pStyle w:val="Heading4"/>
            </w:pPr>
            <w:sdt>
              <w:sdtPr>
                <w:alias w:val="Enter degree 1:"/>
                <w:tag w:val="Enter degree 1:"/>
                <w:id w:val="634905938"/>
                <w:placeholder>
                  <w:docPart w:val="1B5D9DCD1A4440C78D1E90E88B6331B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2025982333"/>
                <w:placeholder>
                  <w:docPart w:val="764880209A15449DA541A5291F95654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1872190286"/>
                <w:placeholder>
                  <w:docPart w:val="46DF6396A31E4884A1E3FF3E194ACC2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3E32D5" w:rsidP="007569C1">
            <w:sdt>
              <w:sdtPr>
                <w:alias w:val="Education details 1:"/>
                <w:tag w:val="Education details 1:"/>
                <w:id w:val="-670642327"/>
                <w:placeholder>
                  <w:docPart w:val="A9DB54E214504A458B92BC07E4A5167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You might want to include your GPA and a summary of relevant coursework, awards, and honors.</w:t>
                </w:r>
              </w:sdtContent>
            </w:sdt>
          </w:p>
          <w:p w:rsidR="002C2CDD" w:rsidRPr="00906BEE" w:rsidRDefault="003E32D5" w:rsidP="007569C1">
            <w:pPr>
              <w:pStyle w:val="Heading4"/>
            </w:pPr>
            <w:sdt>
              <w:sdtPr>
                <w:alias w:val="Enter degree 2:"/>
                <w:tag w:val="Enter degree 2:"/>
                <w:id w:val="1903635745"/>
                <w:placeholder>
                  <w:docPart w:val="CB2385A23E324DE5AF1DE7B2929963E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Degree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date earned:"/>
                <w:tag w:val="Enter date earned:"/>
                <w:id w:val="-1673556320"/>
                <w:placeholder>
                  <w:docPart w:val="0B612924DEEC4EAF95970AACC1DAB49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Date Earned</w:t>
                </w:r>
              </w:sdtContent>
            </w:sdt>
            <w:r w:rsidR="002C2CDD" w:rsidRPr="00906BEE">
              <w:t xml:space="preserve"> • </w:t>
            </w:r>
            <w:sdt>
              <w:sdtPr>
                <w:alias w:val="Enter school:"/>
                <w:tag w:val="Enter school:"/>
                <w:id w:val="-53469802"/>
                <w:placeholder>
                  <w:docPart w:val="96E9AE51CC204047A3E726AC5D6BE62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School</w:t>
                </w:r>
              </w:sdtContent>
            </w:sdt>
          </w:p>
          <w:p w:rsidR="002C2CDD" w:rsidRPr="00906BEE" w:rsidRDefault="003E32D5" w:rsidP="007569C1">
            <w:sdt>
              <w:sdtPr>
                <w:alias w:val="Education details 2:"/>
                <w:tag w:val="Education details 2:"/>
                <w:id w:val="-1546364347"/>
                <w:placeholder>
                  <w:docPart w:val="B35D28323FC14BE38F5F35C32491814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On the Home tab of the ribbon, check out Styles to apply the formatting you need with just a click.</w:t>
                </w:r>
              </w:sdtContent>
            </w:sdt>
          </w:p>
          <w:p w:rsidR="002C2CDD" w:rsidRPr="00906BEE" w:rsidRDefault="003E32D5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3507CCD7C1CB4F10BC97D08D9A25278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Pr="00906BEE" w:rsidRDefault="003E32D5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0810865DBE164A78B1E02F52943E6284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:rsidR="00290AAA" w:rsidRDefault="00290AAA" w:rsidP="00E22E87">
      <w:pPr>
        <w:pStyle w:val="NoSpacing"/>
      </w:pPr>
    </w:p>
    <w:sectPr w:rsidR="00290AAA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2D5" w:rsidRDefault="003E32D5" w:rsidP="00713050">
      <w:pPr>
        <w:spacing w:line="240" w:lineRule="auto"/>
      </w:pPr>
      <w:r>
        <w:separator/>
      </w:r>
    </w:p>
  </w:endnote>
  <w:endnote w:type="continuationSeparator" w:id="0">
    <w:p w:rsidR="003E32D5" w:rsidRDefault="003E32D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9A705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17C762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61368F2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361C85F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A9DB54E214504A458B92BC07E4A5167B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0B612924DEEC4EAF95970AACC1DAB49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B35D28323FC14BE38F5F35C324918144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0810865DBE164A78B1E02F52943E6284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326F95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E37E91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38FBA2A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94DFD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3E32D5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46DF6396A31E4884A1E3FF3E194ACC29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CB2385A23E324DE5AF1DE7B2929963E6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96E9AE51CC204047A3E726AC5D6BE62A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3507CCD7C1CB4F10BC97D08D9A25278B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2D5" w:rsidRDefault="003E32D5" w:rsidP="00713050">
      <w:pPr>
        <w:spacing w:line="240" w:lineRule="auto"/>
      </w:pPr>
      <w:r>
        <w:separator/>
      </w:r>
    </w:p>
  </w:footnote>
  <w:footnote w:type="continuationSeparator" w:id="0">
    <w:p w:rsidR="003E32D5" w:rsidRDefault="003E32D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615BF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883D984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2261E5">
                <w:t>BB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3E32D5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3E32D5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E5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F4583"/>
    <w:rsid w:val="00217980"/>
    <w:rsid w:val="002261E5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3E32D5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F7241"/>
  <w15:chartTrackingRefBased/>
  <w15:docId w15:val="{03C0DFA8-2FE8-4A31-AA41-86A56A5E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tek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267EBA58074DEDB189D56250FBD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A3F3D-3A58-4900-AB26-8B669282C0E3}"/>
      </w:docPartPr>
      <w:docPartBody>
        <w:p w:rsidR="00000000" w:rsidRDefault="001A0F43">
          <w:pPr>
            <w:pStyle w:val="F8267EBA58074DEDB189D56250FBDC77"/>
          </w:pPr>
          <w:r w:rsidRPr="00906BEE">
            <w:t>YN</w:t>
          </w:r>
        </w:p>
      </w:docPartBody>
    </w:docPart>
    <w:docPart>
      <w:docPartPr>
        <w:name w:val="EEF00802270F4E60A3D90EA58401A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08F5F-AFE3-4225-B409-74FBC62CAD4E}"/>
      </w:docPartPr>
      <w:docPartBody>
        <w:p w:rsidR="00000000" w:rsidRDefault="001A0F43">
          <w:pPr>
            <w:pStyle w:val="EEF00802270F4E60A3D90EA58401A029"/>
          </w:pPr>
          <w:r w:rsidRPr="00906BEE">
            <w:t>Objective</w:t>
          </w:r>
        </w:p>
      </w:docPartBody>
    </w:docPart>
    <w:docPart>
      <w:docPartPr>
        <w:name w:val="216D294F9882433984E2F3442CB7F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73B0F-D8F1-43CF-878B-C1F1C56E12BD}"/>
      </w:docPartPr>
      <w:docPartBody>
        <w:p w:rsidR="008A56B5" w:rsidRDefault="001A0F43" w:rsidP="007569C1">
          <w:r w:rsidRPr="00906BEE">
            <w:t>To get started, click placeholder text and start typing. Be brief: one or two sentences.</w:t>
          </w:r>
        </w:p>
        <w:p w:rsidR="00000000" w:rsidRDefault="001A0F43">
          <w:pPr>
            <w:pStyle w:val="216D294F9882433984E2F3442CB7F709"/>
          </w:pPr>
          <w:r w:rsidRPr="00823C54">
            <w:t>Double-click the table cells in the footer to add your contact info (or delete the columns you don’t want).</w:t>
          </w:r>
        </w:p>
      </w:docPartBody>
    </w:docPart>
    <w:docPart>
      <w:docPartPr>
        <w:name w:val="0E75CBF311174A63B6EEE98A64DFA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9780D-3A6F-4513-951F-5F3F24BE55C4}"/>
      </w:docPartPr>
      <w:docPartBody>
        <w:p w:rsidR="00000000" w:rsidRDefault="001A0F43">
          <w:pPr>
            <w:pStyle w:val="0E75CBF311174A63B6EEE98A64DFAEE1"/>
          </w:pPr>
          <w:r w:rsidRPr="00906BEE">
            <w:t>Skills</w:t>
          </w:r>
        </w:p>
      </w:docPartBody>
    </w:docPart>
    <w:docPart>
      <w:docPartPr>
        <w:name w:val="3CE14515D245403EAC62DA10047BB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ACD38-F230-4EE6-98BD-18135CB309E8}"/>
      </w:docPartPr>
      <w:docPartBody>
        <w:p w:rsidR="00000000" w:rsidRDefault="001A0F43">
          <w:pPr>
            <w:pStyle w:val="3CE14515D245403EAC62DA10047BB6F4"/>
          </w:pPr>
          <w:r w:rsidRPr="00906BEE">
            <w:t xml:space="preserve">Explain what you’re especially good at. What </w:t>
          </w:r>
          <w:r w:rsidRPr="00906BEE">
            <w:t>sets you apart? Use your own language—not jargon.</w:t>
          </w:r>
        </w:p>
      </w:docPartBody>
    </w:docPart>
    <w:docPart>
      <w:docPartPr>
        <w:name w:val="FB626ECA823E4BA2AA45C8709A70F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F5F23-2FFD-4144-8C41-D741C1540A36}"/>
      </w:docPartPr>
      <w:docPartBody>
        <w:p w:rsidR="00000000" w:rsidRDefault="001A0F43">
          <w:pPr>
            <w:pStyle w:val="FB626ECA823E4BA2AA45C8709A70F976"/>
          </w:pPr>
          <w:r>
            <w:t>Your name</w:t>
          </w:r>
        </w:p>
      </w:docPartBody>
    </w:docPart>
    <w:docPart>
      <w:docPartPr>
        <w:name w:val="C5B741D77F09457D8ECAB89298176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487B4-E0C1-4B25-A481-3342429C0337}"/>
      </w:docPartPr>
      <w:docPartBody>
        <w:p w:rsidR="00000000" w:rsidRDefault="001A0F43">
          <w:pPr>
            <w:pStyle w:val="C5B741D77F09457D8ECAB89298176F54"/>
          </w:pPr>
          <w:r w:rsidRPr="00906BEE">
            <w:t>Profession or Industry</w:t>
          </w:r>
        </w:p>
      </w:docPartBody>
    </w:docPart>
    <w:docPart>
      <w:docPartPr>
        <w:name w:val="3432EADC06F84BB2B6BE1F2E21A0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8E623-2708-4D98-AC97-7ADE6FC8CF73}"/>
      </w:docPartPr>
      <w:docPartBody>
        <w:p w:rsidR="00000000" w:rsidRDefault="001A0F43">
          <w:pPr>
            <w:pStyle w:val="3432EADC06F84BB2B6BE1F2E21A04D32"/>
          </w:pPr>
          <w:r w:rsidRPr="00906BEE">
            <w:t>Link to other online properties: Portf</w:t>
          </w:r>
          <w:r w:rsidRPr="00906BEE">
            <w:t>olio/Website/Blog</w:t>
          </w:r>
        </w:p>
      </w:docPartBody>
    </w:docPart>
    <w:docPart>
      <w:docPartPr>
        <w:name w:val="88614EB82BD04FD3ADC71E8C2CBC9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8CC7F-8465-4C3A-BD2D-E4036C4BC30F}"/>
      </w:docPartPr>
      <w:docPartBody>
        <w:p w:rsidR="00000000" w:rsidRDefault="001A0F43">
          <w:pPr>
            <w:pStyle w:val="88614EB82BD04FD3ADC71E8C2CBC9F36"/>
          </w:pPr>
          <w:r w:rsidRPr="00906BEE">
            <w:t>Experience</w:t>
          </w:r>
        </w:p>
      </w:docPartBody>
    </w:docPart>
    <w:docPart>
      <w:docPartPr>
        <w:name w:val="BE2C84C72DBA4C099695D6324906F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F6E37-B45F-41F5-A0A6-934AB4BE51B9}"/>
      </w:docPartPr>
      <w:docPartBody>
        <w:p w:rsidR="00000000" w:rsidRDefault="001A0F43">
          <w:pPr>
            <w:pStyle w:val="BE2C84C72DBA4C099695D6324906FE0D"/>
          </w:pPr>
          <w:r w:rsidRPr="00906BEE">
            <w:t>Job Title</w:t>
          </w:r>
        </w:p>
      </w:docPartBody>
    </w:docPart>
    <w:docPart>
      <w:docPartPr>
        <w:name w:val="2F2BD3BDFEBB413D86E44D7D8BFD8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D6ACB-6BA2-4F41-8589-097B919DE7CC}"/>
      </w:docPartPr>
      <w:docPartBody>
        <w:p w:rsidR="00000000" w:rsidRDefault="001A0F43">
          <w:pPr>
            <w:pStyle w:val="2F2BD3BDFEBB413D86E44D7D8BFD88DF"/>
          </w:pPr>
          <w:r w:rsidRPr="00906BEE">
            <w:t>Company</w:t>
          </w:r>
        </w:p>
      </w:docPartBody>
    </w:docPart>
    <w:docPart>
      <w:docPartPr>
        <w:name w:val="1CC597AA64A94B8FB2D487C9AB611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ADB58-F61C-457D-9278-89807B38CE0E}"/>
      </w:docPartPr>
      <w:docPartBody>
        <w:p w:rsidR="00000000" w:rsidRDefault="001A0F43">
          <w:pPr>
            <w:pStyle w:val="1CC597AA64A94B8FB2D487C9AB611CF8"/>
          </w:pPr>
          <w:r w:rsidRPr="00906BEE">
            <w:t>Dates From</w:t>
          </w:r>
        </w:p>
      </w:docPartBody>
    </w:docPart>
    <w:docPart>
      <w:docPartPr>
        <w:name w:val="F0A7C71308FC45CA84FD34C5346CE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BDA39-CF33-4B1A-A024-6DC07480D15E}"/>
      </w:docPartPr>
      <w:docPartBody>
        <w:p w:rsidR="00000000" w:rsidRDefault="001A0F43">
          <w:pPr>
            <w:pStyle w:val="F0A7C71308FC45CA84FD34C5346CE38C"/>
          </w:pPr>
          <w:r w:rsidRPr="00906BEE">
            <w:t>To</w:t>
          </w:r>
        </w:p>
      </w:docPartBody>
    </w:docPart>
    <w:docPart>
      <w:docPartPr>
        <w:name w:val="DD88C4412CCB48E5A4A7D3AFD9C02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0FE3A-9186-49EF-A90F-7A28C933C430}"/>
      </w:docPartPr>
      <w:docPartBody>
        <w:p w:rsidR="00000000" w:rsidRDefault="001A0F43">
          <w:pPr>
            <w:pStyle w:val="DD88C4412CCB48E5A4A7D3AFD9C02D54"/>
          </w:pPr>
          <w:r w:rsidRPr="00906BEE">
            <w:t>Summarize your key responsibilities, leadership, and most stellar accomplishments.  Don’t list everything; keep it relevant and include data that shows the impact you</w:t>
          </w:r>
          <w:r w:rsidRPr="00906BEE">
            <w:t xml:space="preserve"> made.</w:t>
          </w:r>
        </w:p>
      </w:docPartBody>
    </w:docPart>
    <w:docPart>
      <w:docPartPr>
        <w:name w:val="B06DDD4D9D6243CFA831A041FC616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0B7B5-CF65-4D4A-9C87-88ADDCF662E3}"/>
      </w:docPartPr>
      <w:docPartBody>
        <w:p w:rsidR="00000000" w:rsidRDefault="001A0F43">
          <w:pPr>
            <w:pStyle w:val="B06DDD4D9D6243CFA831A041FC616ADB"/>
          </w:pPr>
          <w:r w:rsidRPr="00906BEE">
            <w:t>Job Title</w:t>
          </w:r>
        </w:p>
      </w:docPartBody>
    </w:docPart>
    <w:docPart>
      <w:docPartPr>
        <w:name w:val="5F1697C32D83410F9EC708AA641BB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C2A41-65F6-4828-A79E-DDA4A3E598BA}"/>
      </w:docPartPr>
      <w:docPartBody>
        <w:p w:rsidR="00000000" w:rsidRDefault="001A0F43">
          <w:pPr>
            <w:pStyle w:val="5F1697C32D83410F9EC708AA641BB647"/>
          </w:pPr>
          <w:r w:rsidRPr="00906BEE">
            <w:t>Company</w:t>
          </w:r>
        </w:p>
      </w:docPartBody>
    </w:docPart>
    <w:docPart>
      <w:docPartPr>
        <w:name w:val="693FED53B67640B7AEBDDFA0098FC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75892-B369-40E3-9C06-4BC71A776B60}"/>
      </w:docPartPr>
      <w:docPartBody>
        <w:p w:rsidR="00000000" w:rsidRDefault="001A0F43">
          <w:pPr>
            <w:pStyle w:val="693FED53B67640B7AEBDDFA0098FC22F"/>
          </w:pPr>
          <w:r w:rsidRPr="00906BEE">
            <w:t>Dates From</w:t>
          </w:r>
        </w:p>
      </w:docPartBody>
    </w:docPart>
    <w:docPart>
      <w:docPartPr>
        <w:name w:val="FE9D3838A7F94C6AAA12F1CEE6AB5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B76C0-082E-421B-A375-318E45413013}"/>
      </w:docPartPr>
      <w:docPartBody>
        <w:p w:rsidR="00000000" w:rsidRDefault="001A0F43">
          <w:pPr>
            <w:pStyle w:val="FE9D3838A7F94C6AAA12F1CEE6AB5490"/>
          </w:pPr>
          <w:r w:rsidRPr="00906BEE">
            <w:t>To</w:t>
          </w:r>
        </w:p>
      </w:docPartBody>
    </w:docPart>
    <w:docPart>
      <w:docPartPr>
        <w:name w:val="7984F568079944348D8C024A7202E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FEBB9-2DC0-477C-A790-23BC25C9C7CE}"/>
      </w:docPartPr>
      <w:docPartBody>
        <w:p w:rsidR="00000000" w:rsidRDefault="001A0F43">
          <w:pPr>
            <w:pStyle w:val="7984F568079944348D8C024A7202E845"/>
          </w:pPr>
          <w:r w:rsidRPr="00906BEE">
            <w:t>Think about the size of the team you led, the number of projects you balanced, or the number of articles you wrote.</w:t>
          </w:r>
        </w:p>
      </w:docPartBody>
    </w:docPart>
    <w:docPart>
      <w:docPartPr>
        <w:name w:val="53DDA364423D4168B20C816DA4095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94862-831B-430E-9A7D-5299A9BD7592}"/>
      </w:docPartPr>
      <w:docPartBody>
        <w:p w:rsidR="00000000" w:rsidRDefault="001A0F43">
          <w:pPr>
            <w:pStyle w:val="53DDA364423D4168B20C816DA4095104"/>
          </w:pPr>
          <w:r w:rsidRPr="00906BEE">
            <w:t>Education</w:t>
          </w:r>
        </w:p>
      </w:docPartBody>
    </w:docPart>
    <w:docPart>
      <w:docPartPr>
        <w:name w:val="1B5D9DCD1A4440C78D1E90E88B633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64C8A-B2EB-486B-AE36-C0D378A25653}"/>
      </w:docPartPr>
      <w:docPartBody>
        <w:p w:rsidR="00000000" w:rsidRDefault="001A0F43">
          <w:pPr>
            <w:pStyle w:val="1B5D9DCD1A4440C78D1E90E88B6331BD"/>
          </w:pPr>
          <w:r w:rsidRPr="00906BEE">
            <w:t>Degree</w:t>
          </w:r>
        </w:p>
      </w:docPartBody>
    </w:docPart>
    <w:docPart>
      <w:docPartPr>
        <w:name w:val="764880209A15449DA541A5291F956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E34F8-9307-46B5-8F9B-5139D52FD41D}"/>
      </w:docPartPr>
      <w:docPartBody>
        <w:p w:rsidR="00000000" w:rsidRDefault="001A0F43">
          <w:pPr>
            <w:pStyle w:val="764880209A15449DA541A5291F956541"/>
          </w:pPr>
          <w:r w:rsidRPr="00906BEE">
            <w:t>Date Earned</w:t>
          </w:r>
        </w:p>
      </w:docPartBody>
    </w:docPart>
    <w:docPart>
      <w:docPartPr>
        <w:name w:val="46DF6396A31E4884A1E3FF3E194AC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0D3EE-E61F-421A-A3C3-A922AC1E9665}"/>
      </w:docPartPr>
      <w:docPartBody>
        <w:p w:rsidR="00000000" w:rsidRDefault="001A0F43">
          <w:pPr>
            <w:pStyle w:val="46DF6396A31E4884A1E3FF3E194ACC29"/>
          </w:pPr>
          <w:r w:rsidRPr="00906BEE">
            <w:t>School</w:t>
          </w:r>
        </w:p>
      </w:docPartBody>
    </w:docPart>
    <w:docPart>
      <w:docPartPr>
        <w:name w:val="A9DB54E214504A458B92BC07E4A51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245E-A9D0-47E2-8580-46BA74BE1BB5}"/>
      </w:docPartPr>
      <w:docPartBody>
        <w:p w:rsidR="00000000" w:rsidRDefault="001A0F43">
          <w:pPr>
            <w:pStyle w:val="A9DB54E214504A458B92BC07E4A5167B"/>
          </w:pPr>
          <w:r w:rsidRPr="00906BEE">
            <w:t>You might want to include your GPA and a summary of relevant coursework, awards</w:t>
          </w:r>
          <w:r w:rsidRPr="00906BEE">
            <w:t>, and honors.</w:t>
          </w:r>
        </w:p>
      </w:docPartBody>
    </w:docPart>
    <w:docPart>
      <w:docPartPr>
        <w:name w:val="CB2385A23E324DE5AF1DE7B292996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8DA72-B011-4372-8A4E-1DAD586B6714}"/>
      </w:docPartPr>
      <w:docPartBody>
        <w:p w:rsidR="00000000" w:rsidRDefault="001A0F43">
          <w:pPr>
            <w:pStyle w:val="CB2385A23E324DE5AF1DE7B2929963E6"/>
          </w:pPr>
          <w:r w:rsidRPr="00906BEE">
            <w:t>Degree</w:t>
          </w:r>
        </w:p>
      </w:docPartBody>
    </w:docPart>
    <w:docPart>
      <w:docPartPr>
        <w:name w:val="0B612924DEEC4EAF95970AACC1DAB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08C9D-4C68-44EA-B790-C9046D3E4F4E}"/>
      </w:docPartPr>
      <w:docPartBody>
        <w:p w:rsidR="00000000" w:rsidRDefault="001A0F43">
          <w:pPr>
            <w:pStyle w:val="0B612924DEEC4EAF95970AACC1DAB49D"/>
          </w:pPr>
          <w:r w:rsidRPr="00906BEE">
            <w:t>Date Earned</w:t>
          </w:r>
        </w:p>
      </w:docPartBody>
    </w:docPart>
    <w:docPart>
      <w:docPartPr>
        <w:name w:val="96E9AE51CC204047A3E726AC5D6BE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3694E-53FB-4CFE-8658-53D543D04662}"/>
      </w:docPartPr>
      <w:docPartBody>
        <w:p w:rsidR="00000000" w:rsidRDefault="001A0F43">
          <w:pPr>
            <w:pStyle w:val="96E9AE51CC204047A3E726AC5D6BE62A"/>
          </w:pPr>
          <w:r w:rsidRPr="00906BEE">
            <w:t>School</w:t>
          </w:r>
        </w:p>
      </w:docPartBody>
    </w:docPart>
    <w:docPart>
      <w:docPartPr>
        <w:name w:val="B35D28323FC14BE38F5F35C324918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7331D-CEBA-4CA1-87FC-A4198D0361C0}"/>
      </w:docPartPr>
      <w:docPartBody>
        <w:p w:rsidR="00000000" w:rsidRDefault="001A0F43">
          <w:pPr>
            <w:pStyle w:val="B35D28323FC14BE38F5F35C324918144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3507CCD7C1CB4F10BC97D08D9A252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9A132-F382-4691-B612-577413ABFCE9}"/>
      </w:docPartPr>
      <w:docPartBody>
        <w:p w:rsidR="00000000" w:rsidRDefault="001A0F43">
          <w:pPr>
            <w:pStyle w:val="3507CCD7C1CB4F10BC97D08D9A25278B"/>
          </w:pPr>
          <w:r w:rsidRPr="00906BEE">
            <w:t>Volunteer Experience or Leadership</w:t>
          </w:r>
        </w:p>
      </w:docPartBody>
    </w:docPart>
    <w:docPart>
      <w:docPartPr>
        <w:name w:val="0810865DBE164A78B1E02F52943E6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D4A0B-A390-4E83-9F22-A5FD44E8D2D8}"/>
      </w:docPartPr>
      <w:docPartBody>
        <w:p w:rsidR="00000000" w:rsidRDefault="001A0F43">
          <w:pPr>
            <w:pStyle w:val="0810865DBE164A78B1E02F52943E6284"/>
          </w:pPr>
          <w:r w:rsidRPr="00906BEE">
            <w:t xml:space="preserve">Did you manage a team for your club, lead a project for your favorite </w:t>
          </w:r>
          <w:r w:rsidRPr="00906BEE">
            <w:t>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43"/>
    <w:rsid w:val="001A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267EBA58074DEDB189D56250FBDC77">
    <w:name w:val="F8267EBA58074DEDB189D56250FBDC77"/>
  </w:style>
  <w:style w:type="paragraph" w:customStyle="1" w:styleId="EEF00802270F4E60A3D90EA58401A029">
    <w:name w:val="EEF00802270F4E60A3D90EA58401A029"/>
  </w:style>
  <w:style w:type="paragraph" w:customStyle="1" w:styleId="216D294F9882433984E2F3442CB7F709">
    <w:name w:val="216D294F9882433984E2F3442CB7F709"/>
  </w:style>
  <w:style w:type="paragraph" w:customStyle="1" w:styleId="0E75CBF311174A63B6EEE98A64DFAEE1">
    <w:name w:val="0E75CBF311174A63B6EEE98A64DFAEE1"/>
  </w:style>
  <w:style w:type="paragraph" w:customStyle="1" w:styleId="3CE14515D245403EAC62DA10047BB6F4">
    <w:name w:val="3CE14515D245403EAC62DA10047BB6F4"/>
  </w:style>
  <w:style w:type="paragraph" w:customStyle="1" w:styleId="FB626ECA823E4BA2AA45C8709A70F976">
    <w:name w:val="FB626ECA823E4BA2AA45C8709A70F976"/>
  </w:style>
  <w:style w:type="paragraph" w:customStyle="1" w:styleId="C5B741D77F09457D8ECAB89298176F54">
    <w:name w:val="C5B741D77F09457D8ECAB89298176F54"/>
  </w:style>
  <w:style w:type="paragraph" w:customStyle="1" w:styleId="3432EADC06F84BB2B6BE1F2E21A04D32">
    <w:name w:val="3432EADC06F84BB2B6BE1F2E21A04D32"/>
  </w:style>
  <w:style w:type="paragraph" w:customStyle="1" w:styleId="88614EB82BD04FD3ADC71E8C2CBC9F36">
    <w:name w:val="88614EB82BD04FD3ADC71E8C2CBC9F36"/>
  </w:style>
  <w:style w:type="paragraph" w:customStyle="1" w:styleId="BE2C84C72DBA4C099695D6324906FE0D">
    <w:name w:val="BE2C84C72DBA4C099695D6324906FE0D"/>
  </w:style>
  <w:style w:type="paragraph" w:customStyle="1" w:styleId="2F2BD3BDFEBB413D86E44D7D8BFD88DF">
    <w:name w:val="2F2BD3BDFEBB413D86E44D7D8BFD88DF"/>
  </w:style>
  <w:style w:type="paragraph" w:customStyle="1" w:styleId="1CC597AA64A94B8FB2D487C9AB611CF8">
    <w:name w:val="1CC597AA64A94B8FB2D487C9AB611CF8"/>
  </w:style>
  <w:style w:type="paragraph" w:customStyle="1" w:styleId="F0A7C71308FC45CA84FD34C5346CE38C">
    <w:name w:val="F0A7C71308FC45CA84FD34C5346CE38C"/>
  </w:style>
  <w:style w:type="paragraph" w:customStyle="1" w:styleId="DD88C4412CCB48E5A4A7D3AFD9C02D54">
    <w:name w:val="DD88C4412CCB48E5A4A7D3AFD9C02D54"/>
  </w:style>
  <w:style w:type="paragraph" w:customStyle="1" w:styleId="B06DDD4D9D6243CFA831A041FC616ADB">
    <w:name w:val="B06DDD4D9D6243CFA831A041FC616ADB"/>
  </w:style>
  <w:style w:type="paragraph" w:customStyle="1" w:styleId="5F1697C32D83410F9EC708AA641BB647">
    <w:name w:val="5F1697C32D83410F9EC708AA641BB647"/>
  </w:style>
  <w:style w:type="paragraph" w:customStyle="1" w:styleId="693FED53B67640B7AEBDDFA0098FC22F">
    <w:name w:val="693FED53B67640B7AEBDDFA0098FC22F"/>
  </w:style>
  <w:style w:type="paragraph" w:customStyle="1" w:styleId="FE9D3838A7F94C6AAA12F1CEE6AB5490">
    <w:name w:val="FE9D3838A7F94C6AAA12F1CEE6AB5490"/>
  </w:style>
  <w:style w:type="paragraph" w:customStyle="1" w:styleId="7984F568079944348D8C024A7202E845">
    <w:name w:val="7984F568079944348D8C024A7202E845"/>
  </w:style>
  <w:style w:type="paragraph" w:customStyle="1" w:styleId="53DDA364423D4168B20C816DA4095104">
    <w:name w:val="53DDA364423D4168B20C816DA4095104"/>
  </w:style>
  <w:style w:type="paragraph" w:customStyle="1" w:styleId="1B5D9DCD1A4440C78D1E90E88B6331BD">
    <w:name w:val="1B5D9DCD1A4440C78D1E90E88B6331BD"/>
  </w:style>
  <w:style w:type="paragraph" w:customStyle="1" w:styleId="764880209A15449DA541A5291F956541">
    <w:name w:val="764880209A15449DA541A5291F956541"/>
  </w:style>
  <w:style w:type="paragraph" w:customStyle="1" w:styleId="46DF6396A31E4884A1E3FF3E194ACC29">
    <w:name w:val="46DF6396A31E4884A1E3FF3E194ACC29"/>
  </w:style>
  <w:style w:type="paragraph" w:customStyle="1" w:styleId="A9DB54E214504A458B92BC07E4A5167B">
    <w:name w:val="A9DB54E214504A458B92BC07E4A5167B"/>
  </w:style>
  <w:style w:type="paragraph" w:customStyle="1" w:styleId="CB2385A23E324DE5AF1DE7B2929963E6">
    <w:name w:val="CB2385A23E324DE5AF1DE7B2929963E6"/>
  </w:style>
  <w:style w:type="paragraph" w:customStyle="1" w:styleId="0B612924DEEC4EAF95970AACC1DAB49D">
    <w:name w:val="0B612924DEEC4EAF95970AACC1DAB49D"/>
  </w:style>
  <w:style w:type="paragraph" w:customStyle="1" w:styleId="96E9AE51CC204047A3E726AC5D6BE62A">
    <w:name w:val="96E9AE51CC204047A3E726AC5D6BE62A"/>
  </w:style>
  <w:style w:type="paragraph" w:customStyle="1" w:styleId="B35D28323FC14BE38F5F35C324918144">
    <w:name w:val="B35D28323FC14BE38F5F35C324918144"/>
  </w:style>
  <w:style w:type="paragraph" w:customStyle="1" w:styleId="3507CCD7C1CB4F10BC97D08D9A25278B">
    <w:name w:val="3507CCD7C1CB4F10BC97D08D9A25278B"/>
  </w:style>
  <w:style w:type="paragraph" w:customStyle="1" w:styleId="0810865DBE164A78B1E02F52943E6284">
    <w:name w:val="0810865DBE164A78B1E02F52943E62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191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Bartosz Baranowski</cp:lastModifiedBy>
  <cp:revision>1</cp:revision>
  <dcterms:created xsi:type="dcterms:W3CDTF">2018-12-03T18:14:00Z</dcterms:created>
  <dcterms:modified xsi:type="dcterms:W3CDTF">2018-12-03T18:14:00Z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